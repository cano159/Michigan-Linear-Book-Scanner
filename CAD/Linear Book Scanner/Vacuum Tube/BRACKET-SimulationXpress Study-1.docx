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930644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21558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5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930644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Bracket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930644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Saturday, October 26, 2013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930644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SimulationXpress Study</w:t>
                  </w:r>
                </w:p>
                <w:p w:rsidR="00B77317" w:rsidRPr="006A441F" w:rsidRDefault="00930644" w:rsidP="00930644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B77317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930644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370509681" w:history="1">
                        <w:r w:rsidR="00930644" w:rsidRPr="004629F9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930644">
                          <w:rPr>
                            <w:noProof/>
                            <w:webHidden/>
                          </w:rPr>
                          <w:tab/>
                        </w:r>
                        <w:r w:rsidR="0093064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930644">
                          <w:rPr>
                            <w:noProof/>
                            <w:webHidden/>
                          </w:rPr>
                          <w:instrText xml:space="preserve"> PAGEREF _Toc370509681 \h </w:instrText>
                        </w:r>
                        <w:r w:rsidR="00930644">
                          <w:rPr>
                            <w:noProof/>
                            <w:webHidden/>
                          </w:rPr>
                        </w:r>
                        <w:r w:rsidR="0093064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930644">
                          <w:rPr>
                            <w:noProof/>
                            <w:webHidden/>
                          </w:rPr>
                          <w:t>1</w:t>
                        </w:r>
                        <w:r w:rsidR="0093064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930644" w:rsidRDefault="00930644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09682" w:history="1">
                        <w:r w:rsidRPr="004629F9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_Toc370509682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930644" w:rsidRDefault="00930644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09683" w:history="1">
                        <w:r w:rsidRPr="004629F9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_Toc370509683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930644" w:rsidRDefault="00930644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09684" w:history="1">
                        <w:r w:rsidRPr="004629F9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_Toc370509684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930644" w:rsidRDefault="00930644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09685" w:history="1">
                        <w:r w:rsidRPr="004629F9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_Toc370509685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930644" w:rsidRDefault="00930644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09686" w:history="1">
                        <w:r w:rsidRPr="004629F9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_Toc370509686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930644" w:rsidRDefault="00930644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09687" w:history="1">
                        <w:r w:rsidRPr="004629F9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_Toc370509687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930644" w:rsidRDefault="00930644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09688" w:history="1">
                        <w:r w:rsidRPr="004629F9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_Toc370509688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930644" w:rsidP="00C27B5D">
            <w:pPr>
              <w:pStyle w:val="Heading1"/>
              <w:outlineLvl w:val="0"/>
            </w:pPr>
            <w:bookmarkStart w:id="0" w:name="_Toc370509681"/>
            <w:r>
              <w:t>Description</w:t>
            </w:r>
            <w:bookmarkEnd w:id="0"/>
          </w:p>
          <w:p w:rsidR="00F448BC" w:rsidRPr="00E65D6E" w:rsidRDefault="00930644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930644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370509682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930644" w:rsidP="00FF408C">
            <w:pPr>
              <w:pStyle w:val="Heading1"/>
              <w:outlineLvl w:val="0"/>
            </w:pPr>
            <w:bookmarkStart w:id="5" w:name="_Toc370509683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930644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3554095"/>
                              <wp:effectExtent l="0" t="0" r="3810" b="8255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5540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930644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Bracket</w:t>
                  </w:r>
                </w:p>
                <w:p w:rsidR="00C16188" w:rsidRDefault="00930644" w:rsidP="00930644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930644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930644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93064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93064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93064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930644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Fillet1</w:t>
                  </w:r>
                </w:p>
                <w:p w:rsidR="004B3022" w:rsidRPr="0044448A" w:rsidRDefault="00930644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1038225"/>
                        <wp:effectExtent l="0" t="0" r="0" b="9525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038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93064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930644" w:rsidRDefault="0093064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Mass:0.0202274 kg</w:t>
                  </w:r>
                </w:p>
                <w:p w:rsidR="00930644" w:rsidRDefault="0093064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Volume:1.68562e-005 m^3</w:t>
                  </w:r>
                </w:p>
                <w:p w:rsidR="00930644" w:rsidRDefault="0093064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Density:1200 kg/m^3</w:t>
                  </w:r>
                </w:p>
                <w:p w:rsidR="00930644" w:rsidRDefault="0093064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Weight:0.198229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930644" w:rsidRDefault="0093064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H:\ME_450\Linear Book Scanner\Vacuum Tube\Bracket.SLDPRT</w:t>
                  </w:r>
                </w:p>
                <w:p w:rsidR="00C16188" w:rsidRPr="0044448A" w:rsidRDefault="0093064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26 00:09:24 2013</w:t>
                  </w:r>
                </w:p>
              </w:tc>
            </w:tr>
          </w:tbl>
          <w:p w:rsidR="00FF408C" w:rsidRDefault="00FF408C" w:rsidP="00A96F2C"/>
        </w:tc>
      </w:tr>
      <w:bookmarkEnd w:id="1"/>
      <w:bookmarkEnd w:id="2"/>
      <w:bookmarkEnd w:id="3"/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930644" w:rsidP="000A7C6B">
            <w:pPr>
              <w:pStyle w:val="Heading1"/>
              <w:outlineLvl w:val="0"/>
            </w:pPr>
            <w:bookmarkStart w:id="6" w:name="_Toc243733144"/>
            <w:bookmarkStart w:id="7" w:name="_Toc245020112"/>
            <w:bookmarkStart w:id="8" w:name="_Toc245020144"/>
            <w:bookmarkStart w:id="9" w:name="_Toc370509684"/>
            <w:r>
              <w:lastRenderedPageBreak/>
              <w:t>Material Properties</w:t>
            </w:r>
            <w:bookmarkEnd w:id="9"/>
          </w:p>
          <w:tbl>
            <w:tblPr>
              <w:tblStyle w:val="LightList-Accent11"/>
              <w:tblW w:w="0" w:type="auto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30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930644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93064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93064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306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930644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265555"/>
                        <wp:effectExtent l="0" t="0" r="635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65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930644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93064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Acrylic (Medium-high impact)</w:t>
                        </w:r>
                      </w:p>
                    </w:tc>
                  </w:tr>
                  <w:tr w:rsidR="00930644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930644" w:rsidRDefault="0093064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930644" w:rsidRDefault="0093064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930644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930644" w:rsidRDefault="0093064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930644" w:rsidRDefault="0093064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930644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930644" w:rsidRDefault="0093064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930644" w:rsidRDefault="0093064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4.5e+007 N/m^2</w:t>
                        </w:r>
                      </w:p>
                    </w:tc>
                  </w:tr>
                  <w:tr w:rsidR="00930644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930644" w:rsidRDefault="0093064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930644" w:rsidRDefault="0093064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7.3e+007 N/m^2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93064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1(Fillet1)(Bracket)</w:t>
                  </w:r>
                </w:p>
              </w:tc>
            </w:tr>
          </w:tbl>
          <w:p w:rsidR="00E80CD9" w:rsidRDefault="00E80CD9" w:rsidP="000A7C6B"/>
        </w:tc>
      </w:tr>
      <w:bookmarkEnd w:id="6"/>
      <w:bookmarkEnd w:id="7"/>
      <w:bookmarkEnd w:id="8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930644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0" w:name="_Toc370509685"/>
            <w:r>
              <w:rPr>
                <w:rStyle w:val="Strong"/>
              </w:rPr>
              <w:t>Loads and Fixtures</w:t>
            </w:r>
            <w:bookmarkEnd w:id="10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930644" w:rsidTr="00BA5B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30644" w:rsidRPr="004E282D" w:rsidRDefault="00930644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30644" w:rsidRPr="004E282D" w:rsidRDefault="0093064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30644" w:rsidRPr="004E282D" w:rsidRDefault="0093064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930644" w:rsidTr="008F46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930644" w:rsidRPr="00AD5FBA" w:rsidRDefault="00930644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930644" w:rsidRPr="006208CB" w:rsidRDefault="0093064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1177290"/>
                        <wp:effectExtent l="0" t="0" r="0" b="381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77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930644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930644" w:rsidRPr="00BE6656" w:rsidRDefault="00930644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930644" w:rsidRPr="00154A1A" w:rsidRDefault="0093064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4 face(s)</w:t>
                        </w:r>
                      </w:p>
                    </w:tc>
                  </w:tr>
                  <w:tr w:rsidR="00930644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930644" w:rsidRDefault="0093064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930644" w:rsidRDefault="0093064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930644" w:rsidRPr="004C6DEB" w:rsidRDefault="00930644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930644" w:rsidTr="00E334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930644" w:rsidRPr="004E282D" w:rsidRDefault="00930644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930644" w:rsidRPr="004E282D" w:rsidRDefault="0093064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930644" w:rsidRPr="004E282D" w:rsidRDefault="0093064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930644" w:rsidTr="0053127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930644" w:rsidRPr="00F42DD1" w:rsidRDefault="00930644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930644" w:rsidRPr="006208CB" w:rsidRDefault="0093064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267460"/>
                        <wp:effectExtent l="0" t="0" r="0" b="889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674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930644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930644" w:rsidRPr="00BE6656" w:rsidRDefault="00930644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930644" w:rsidRPr="00B77EA3" w:rsidRDefault="0093064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face(s), 1 plane(s)</w:t>
                        </w:r>
                      </w:p>
                    </w:tc>
                  </w:tr>
                  <w:tr w:rsidR="00930644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930644" w:rsidRDefault="0093064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930644" w:rsidRDefault="0093064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Top Plane</w:t>
                        </w:r>
                      </w:p>
                    </w:tc>
                  </w:tr>
                  <w:tr w:rsidR="00930644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930644" w:rsidRDefault="0093064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930644" w:rsidRDefault="0093064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930644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930644" w:rsidRDefault="0093064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930644" w:rsidRDefault="0093064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-5 lbf</w:t>
                        </w:r>
                      </w:p>
                    </w:tc>
                  </w:tr>
                </w:tbl>
                <w:p w:rsidR="00930644" w:rsidRDefault="0093064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930644" w:rsidP="000A7C6B">
            <w:pPr>
              <w:pStyle w:val="Heading1"/>
              <w:outlineLvl w:val="0"/>
            </w:pPr>
            <w:bookmarkStart w:id="11" w:name="_Toc370509686"/>
            <w:r>
              <w:lastRenderedPageBreak/>
              <w:t>Mesh Information</w:t>
            </w:r>
            <w:bookmarkEnd w:id="11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930644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93064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93064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93064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3064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3064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93064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0.100982 in</w:t>
                  </w:r>
                </w:p>
              </w:tc>
            </w:tr>
            <w:tr w:rsidR="0093064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0.00504911 in</w:t>
                  </w:r>
                </w:p>
              </w:tc>
            </w:tr>
            <w:tr w:rsidR="0093064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930644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930644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93064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13278</w:t>
                  </w:r>
                </w:p>
              </w:tc>
            </w:tr>
            <w:tr w:rsidR="0093064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7939</w:t>
                  </w:r>
                </w:p>
              </w:tc>
            </w:tr>
            <w:tr w:rsidR="0093064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3.9285</w:t>
                  </w:r>
                </w:p>
              </w:tc>
            </w:tr>
            <w:tr w:rsidR="0093064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99.7</w:t>
                  </w:r>
                </w:p>
              </w:tc>
            </w:tr>
            <w:tr w:rsidR="0093064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93064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93064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00:00:01</w:t>
                  </w:r>
                </w:p>
              </w:tc>
            </w:tr>
            <w:tr w:rsidR="0093064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930644" w:rsidRDefault="0093064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DC3SWP37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930644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711315" cy="3754755"/>
                        <wp:effectExtent l="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754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930644" w:rsidP="000A7C6B">
            <w:pPr>
              <w:pStyle w:val="Heading1"/>
              <w:outlineLvl w:val="0"/>
            </w:pPr>
            <w:bookmarkStart w:id="12" w:name="_Toc243733152"/>
            <w:bookmarkStart w:id="13" w:name="_Toc245020120"/>
            <w:bookmarkStart w:id="14" w:name="_Toc245020152"/>
            <w:bookmarkStart w:id="15" w:name="_Toc370509687"/>
            <w:r>
              <w:lastRenderedPageBreak/>
              <w:t>Study Results</w:t>
            </w:r>
            <w:bookmarkEnd w:id="15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98"/>
              <w:gridCol w:w="3139"/>
              <w:gridCol w:w="2341"/>
              <w:gridCol w:w="2776"/>
            </w:tblGrid>
            <w:tr w:rsidR="00930644" w:rsidTr="00437D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930644" w:rsidRDefault="00930644" w:rsidP="00930644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930644" w:rsidRDefault="00930644" w:rsidP="0093064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930644" w:rsidRDefault="00930644" w:rsidP="0093064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930644" w:rsidRDefault="00930644" w:rsidP="0093064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930644" w:rsidTr="00437D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930644" w:rsidRPr="004D2956" w:rsidRDefault="00930644" w:rsidP="0093064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930644" w:rsidRPr="004D2956" w:rsidRDefault="00930644" w:rsidP="009306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930644" w:rsidRDefault="00930644" w:rsidP="009306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593.27 N/m^2</w:t>
                  </w:r>
                </w:p>
                <w:p w:rsidR="00930644" w:rsidRPr="004D2956" w:rsidRDefault="00930644" w:rsidP="009306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10457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930644" w:rsidRDefault="00930644" w:rsidP="009306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6.96631e+006 N/m^2</w:t>
                  </w:r>
                </w:p>
                <w:p w:rsidR="00930644" w:rsidRPr="004D2956" w:rsidRDefault="00930644" w:rsidP="009306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7934</w:t>
                  </w:r>
                </w:p>
              </w:tc>
            </w:tr>
            <w:tr w:rsidR="00930644" w:rsidTr="00437D1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930644" w:rsidRDefault="00930644" w:rsidP="00930644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836670"/>
                        <wp:effectExtent l="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36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30644" w:rsidRPr="004D2956" w:rsidRDefault="00930644" w:rsidP="0093064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Bracket-SimulationXpress Study-Stress-Stress</w:t>
                  </w:r>
                </w:p>
              </w:tc>
            </w:tr>
          </w:tbl>
          <w:p w:rsidR="00930644" w:rsidRDefault="00930644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3451"/>
              <w:gridCol w:w="2162"/>
              <w:gridCol w:w="2335"/>
            </w:tblGrid>
            <w:tr w:rsidR="00930644" w:rsidTr="00437D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930644" w:rsidRDefault="00930644" w:rsidP="00930644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930644" w:rsidRDefault="00930644" w:rsidP="0093064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930644" w:rsidRDefault="00930644" w:rsidP="0093064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930644" w:rsidRDefault="00930644" w:rsidP="0093064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930644" w:rsidTr="00437D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930644" w:rsidRPr="004D2956" w:rsidRDefault="00930644" w:rsidP="0093064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930644" w:rsidRPr="004D2956" w:rsidRDefault="00930644" w:rsidP="009306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930644" w:rsidRDefault="00930644" w:rsidP="009306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930644" w:rsidRPr="004D2956" w:rsidRDefault="00930644" w:rsidP="009306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445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930644" w:rsidRDefault="00930644" w:rsidP="009306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0.366235 mm</w:t>
                  </w:r>
                </w:p>
                <w:p w:rsidR="00930644" w:rsidRPr="004D2956" w:rsidRDefault="00930644" w:rsidP="009306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8214</w:t>
                  </w:r>
                </w:p>
              </w:tc>
            </w:tr>
            <w:tr w:rsidR="00930644" w:rsidTr="00437D1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930644" w:rsidRDefault="00930644" w:rsidP="00930644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836670"/>
                        <wp:effectExtent l="0" t="0" r="0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36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30644" w:rsidRPr="004D2956" w:rsidRDefault="00930644" w:rsidP="0093064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Bracket-SimulationXpress Study-Displacement-Displacement</w:t>
                  </w:r>
                </w:p>
              </w:tc>
            </w:tr>
          </w:tbl>
          <w:p w:rsidR="00930644" w:rsidRDefault="00930644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199"/>
              <w:gridCol w:w="7555"/>
            </w:tblGrid>
            <w:tr w:rsidR="00930644" w:rsidTr="00EE28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930644" w:rsidRDefault="00930644" w:rsidP="00930644">
                  <w:r>
                    <w:t>Name</w:t>
                  </w:r>
                </w:p>
              </w:tc>
              <w:tc>
                <w:tcPr>
                  <w:tcW w:w="81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930644" w:rsidRDefault="00930644" w:rsidP="0093064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930644" w:rsidTr="006C15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930644" w:rsidRPr="004D2956" w:rsidRDefault="00930644" w:rsidP="0093064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Deformation</w:t>
                  </w:r>
                </w:p>
              </w:tc>
              <w:tc>
                <w:tcPr>
                  <w:tcW w:w="816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930644" w:rsidRPr="004D2956" w:rsidRDefault="00930644" w:rsidP="009306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930644" w:rsidTr="00437D1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930644" w:rsidRDefault="00930644" w:rsidP="00930644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836670"/>
                        <wp:effectExtent l="0" t="0" r="0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36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30644" w:rsidRPr="004D2956" w:rsidRDefault="00930644" w:rsidP="0093064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Bracket-SimulationXpress Study-Displacement-Deformation</w:t>
                  </w:r>
                </w:p>
              </w:tc>
            </w:tr>
          </w:tbl>
          <w:p w:rsidR="00930644" w:rsidRDefault="00930644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75"/>
              <w:gridCol w:w="3235"/>
              <w:gridCol w:w="2484"/>
              <w:gridCol w:w="2460"/>
            </w:tblGrid>
            <w:tr w:rsidR="00930644" w:rsidTr="00437D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930644" w:rsidRDefault="00930644" w:rsidP="00930644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930644" w:rsidRDefault="00930644" w:rsidP="0093064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930644" w:rsidRDefault="00930644" w:rsidP="0093064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930644" w:rsidRDefault="00930644" w:rsidP="0093064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930644" w:rsidTr="00437D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930644" w:rsidRPr="004D2956" w:rsidRDefault="00930644" w:rsidP="0093064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930644" w:rsidRPr="004D2956" w:rsidRDefault="00930644" w:rsidP="009306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Max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930644" w:rsidRDefault="00930644" w:rsidP="009306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6.45966 </w:t>
                  </w:r>
                </w:p>
                <w:p w:rsidR="00930644" w:rsidRPr="004D2956" w:rsidRDefault="00930644" w:rsidP="009306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7934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930644" w:rsidRDefault="00930644" w:rsidP="009306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75850.8 </w:t>
                  </w:r>
                </w:p>
                <w:p w:rsidR="00930644" w:rsidRPr="004D2956" w:rsidRDefault="00930644" w:rsidP="009306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10457</w:t>
                  </w:r>
                </w:p>
              </w:tc>
            </w:tr>
            <w:tr w:rsidR="00930644" w:rsidTr="00437D1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930644" w:rsidRDefault="00930644" w:rsidP="00930644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836670"/>
                        <wp:effectExtent l="0" t="0" r="0" b="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36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30644" w:rsidRPr="004D2956" w:rsidRDefault="00930644" w:rsidP="0093064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Bracket-SimulationXpress Study-Factor of Safety-Factor of Safety</w:t>
                  </w:r>
                </w:p>
              </w:tc>
            </w:tr>
          </w:tbl>
          <w:p w:rsidR="00930644" w:rsidRPr="000B04D4" w:rsidRDefault="00930644" w:rsidP="000A7C6B"/>
          <w:bookmarkEnd w:id="12"/>
          <w:bookmarkEnd w:id="13"/>
          <w:bookmarkEnd w:id="14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930644" w:rsidP="00930644">
            <w:pPr>
              <w:pStyle w:val="Heading1"/>
            </w:pPr>
            <w:bookmarkStart w:id="16" w:name="_Toc370509688"/>
            <w:r>
              <w:t>Conclusion</w:t>
            </w:r>
            <w:bookmarkEnd w:id="16"/>
          </w:p>
        </w:tc>
      </w:tr>
    </w:tbl>
    <w:p w:rsidR="00AC3438" w:rsidRPr="00AC3438" w:rsidRDefault="00AC3438" w:rsidP="00FE0924">
      <w:bookmarkStart w:id="17" w:name="_GoBack"/>
      <w:bookmarkEnd w:id="17"/>
    </w:p>
    <w:sectPr w:rsidR="00AC3438" w:rsidRPr="00AC3438" w:rsidSect="00F25CD7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644" w:rsidRDefault="00930644" w:rsidP="00F25CD7">
      <w:pPr>
        <w:spacing w:after="0" w:line="240" w:lineRule="auto"/>
      </w:pPr>
      <w:r>
        <w:separator/>
      </w:r>
    </w:p>
  </w:endnote>
  <w:endnote w:type="continuationSeparator" w:id="0">
    <w:p w:rsidR="00930644" w:rsidRDefault="00930644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930644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930644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Bracket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30644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930644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930644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Bracket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306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644" w:rsidRDefault="00930644" w:rsidP="00F25CD7">
      <w:pPr>
        <w:spacing w:after="0" w:line="240" w:lineRule="auto"/>
      </w:pPr>
      <w:r>
        <w:separator/>
      </w:r>
    </w:p>
  </w:footnote>
  <w:footnote w:type="continuationSeparator" w:id="0">
    <w:p w:rsidR="00930644" w:rsidRDefault="00930644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644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0644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267116-2240-4739-A802-22EA9D2A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1ADAF-B6C6-4BA2-80A5-FE5C03E52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9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Wright, Shawn</dc:creator>
  <cp:lastModifiedBy>Wright, Shawn</cp:lastModifiedBy>
  <cp:revision>1</cp:revision>
  <dcterms:created xsi:type="dcterms:W3CDTF">2013-10-26T04:12:00Z</dcterms:created>
  <dcterms:modified xsi:type="dcterms:W3CDTF">2013-10-26T04:12:00Z</dcterms:modified>
</cp:coreProperties>
</file>